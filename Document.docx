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DD87" w14:textId="77777777" w:rsidR="00821B40" w:rsidRDefault="00821B40">
      <w:pPr>
        <w:pStyle w:val="Name"/>
      </w:pPr>
      <w:r>
        <w:t>Ritesh</w:t>
      </w:r>
    </w:p>
    <w:p w14:paraId="7C986226" w14:textId="77777777" w:rsidR="00821B40" w:rsidRDefault="00821B40">
      <w:pPr>
        <w:pStyle w:val="Name"/>
      </w:pPr>
      <w:r>
        <w:t>Chourasiya</w:t>
      </w:r>
    </w:p>
    <w:p w14:paraId="7CFA5166" w14:textId="5F40C129" w:rsidR="001C0084" w:rsidRDefault="009341B5">
      <w:pPr>
        <w:pStyle w:val="ContactInfo"/>
      </w:pPr>
      <w:proofErr w:type="spellStart"/>
      <w:r>
        <w:t>Hadapsar</w:t>
      </w:r>
      <w:proofErr w:type="spellEnd"/>
      <w:r>
        <w:t xml:space="preserve">, Pune </w:t>
      </w:r>
      <w:r w:rsidR="0076363D">
        <w:t>|</w:t>
      </w:r>
      <w:r w:rsidR="00DE0861">
        <w:t xml:space="preserve"> </w:t>
      </w:r>
      <w:r>
        <w:t>8830482329</w:t>
      </w:r>
      <w:r w:rsidR="00DE0861">
        <w:t xml:space="preserve">| </w:t>
      </w:r>
      <w:sdt>
        <w:sdtPr>
          <w:alias w:val="Enter email:"/>
          <w:tag w:val="Enter email:"/>
          <w:id w:val="1913350914"/>
          <w:placeholder>
            <w:docPart w:val="44BC2F94B6F9FF499A0AF81C54ACDCDD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76363D">
            <w:t>riteshchourasiya111@gmail.com</w:t>
          </w:r>
        </w:sdtContent>
      </w:sdt>
    </w:p>
    <w:p w14:paraId="2A11B12A" w14:textId="77777777" w:rsidR="001C0084" w:rsidRDefault="00E37D22">
      <w:pPr>
        <w:pStyle w:val="Heading1"/>
      </w:pPr>
      <w:sdt>
        <w:sdtPr>
          <w:alias w:val="Skill summary:"/>
          <w:tag w:val="Skill summary:"/>
          <w:id w:val="-819804518"/>
          <w:placeholder>
            <w:docPart w:val="B827284832A4694D9DC4F38CE8A26158"/>
          </w:placeholder>
          <w:temporary/>
          <w:showingPlcHdr/>
          <w15:appearance w15:val="hidden"/>
        </w:sdtPr>
        <w:sdtEndPr/>
        <w:sdtContent>
          <w:r w:rsidR="007F7DCE">
            <w:t>Skills Summary</w:t>
          </w:r>
        </w:sdtContent>
      </w:sdt>
    </w:p>
    <w:p w14:paraId="03C65C86" w14:textId="035168FD" w:rsidR="001C0084" w:rsidRDefault="00656BA2">
      <w:pPr>
        <w:spacing w:after="180"/>
      </w:pPr>
      <w:r>
        <w:t>Communication</w:t>
      </w:r>
      <w:r w:rsidR="004A03DE">
        <w:t xml:space="preserve"> </w:t>
      </w:r>
      <w:r w:rsidR="00E54F16">
        <w:t xml:space="preserve">Skills </w:t>
      </w:r>
      <w:r w:rsidR="00FA5829">
        <w:t xml:space="preserve">| </w:t>
      </w:r>
      <w:r w:rsidR="004A03DE">
        <w:t xml:space="preserve"> </w:t>
      </w:r>
      <w:r w:rsidR="008E40A2">
        <w:t xml:space="preserve">Active Listening Skills | </w:t>
      </w:r>
      <w:r w:rsidR="008043C4">
        <w:t xml:space="preserve"> </w:t>
      </w:r>
      <w:r w:rsidR="003225E6">
        <w:t xml:space="preserve">Coding Languages | </w:t>
      </w:r>
      <w:r w:rsidR="000E3258">
        <w:t>Problem Solving Skills</w:t>
      </w:r>
      <w:r w:rsidR="00931684">
        <w:t xml:space="preserve"> | </w:t>
      </w:r>
      <w:r w:rsidR="00D21426">
        <w:t xml:space="preserve">Programming Languages HTML, </w:t>
      </w:r>
      <w:r w:rsidR="001A4CCE">
        <w:t xml:space="preserve">CSS, </w:t>
      </w:r>
      <w:r w:rsidR="00487E0A">
        <w:t>C++ , Java</w:t>
      </w:r>
    </w:p>
    <w:p w14:paraId="6BD81FFF" w14:textId="77777777" w:rsidR="001C0084" w:rsidRDefault="00E37D22">
      <w:pPr>
        <w:pStyle w:val="Heading1"/>
      </w:pPr>
      <w:sdt>
        <w:sdtPr>
          <w:alias w:val="Education:"/>
          <w:tag w:val="Education:"/>
          <w:id w:val="-1150367223"/>
          <w:placeholder>
            <w:docPart w:val="6960ECF6E5B1774E9A2B7B109C1E126A"/>
          </w:placeholder>
          <w:temporary/>
          <w:showingPlcHdr/>
          <w15:appearance w15:val="hidden"/>
        </w:sdtPr>
        <w:sdtEndPr/>
        <w:sdtContent>
          <w:r w:rsidR="007F7DCE">
            <w:t>Education</w:t>
          </w:r>
        </w:sdtContent>
      </w:sdt>
    </w:p>
    <w:p w14:paraId="5D5076FE" w14:textId="5FAFEEF9" w:rsidR="001C0084" w:rsidRDefault="0064558C">
      <w:pPr>
        <w:pStyle w:val="Heading2"/>
      </w:pPr>
      <w:r>
        <w:t xml:space="preserve">Bachelor of Business Administration (Computer Application) </w:t>
      </w:r>
      <w:r w:rsidR="009D1636">
        <w:t>[2019-2022]</w:t>
      </w:r>
    </w:p>
    <w:p w14:paraId="070BE77B" w14:textId="77777777" w:rsidR="00680422" w:rsidRDefault="00680422">
      <w:r>
        <w:t>Pursuing Bachelor of Business Administration with specialization in Computer Application from M.E.S.</w:t>
      </w:r>
    </w:p>
    <w:p w14:paraId="6EBBFFE5" w14:textId="543E460B" w:rsidR="00680422" w:rsidRDefault="00680422">
      <w:proofErr w:type="spellStart"/>
      <w:r>
        <w:t>Garware</w:t>
      </w:r>
      <w:proofErr w:type="spellEnd"/>
      <w:r>
        <w:t xml:space="preserve"> College of Commerce , Pune</w:t>
      </w:r>
    </w:p>
    <w:p w14:paraId="3FF019B5" w14:textId="55FF5B91" w:rsidR="001C0084" w:rsidRDefault="0053692F">
      <w:pPr>
        <w:pStyle w:val="Heading1"/>
      </w:pPr>
      <w:r>
        <w:t>Internship</w:t>
      </w:r>
    </w:p>
    <w:p w14:paraId="791716FB" w14:textId="43745301" w:rsidR="001C0084" w:rsidRDefault="0053692F">
      <w:pPr>
        <w:pStyle w:val="Heading2"/>
      </w:pPr>
      <w:r>
        <w:t>C3 Events &amp; Promotion</w:t>
      </w:r>
    </w:p>
    <w:p w14:paraId="05D9A069" w14:textId="7511EE83" w:rsidR="001C0084" w:rsidRDefault="003E2327">
      <w:pPr>
        <w:pStyle w:val="Heading3"/>
      </w:pPr>
      <w:r>
        <w:t xml:space="preserve">Database </w:t>
      </w:r>
      <w:r w:rsidR="0052512D">
        <w:t xml:space="preserve">Administrator (1 October 2019 </w:t>
      </w:r>
      <w:r w:rsidR="007C4840">
        <w:t>–</w:t>
      </w:r>
      <w:r w:rsidR="0052512D">
        <w:t xml:space="preserve"> </w:t>
      </w:r>
      <w:r w:rsidR="007C4840">
        <w:t>10 January 2020)</w:t>
      </w:r>
    </w:p>
    <w:p w14:paraId="08EB8E20" w14:textId="5055587F" w:rsidR="001C0084" w:rsidRDefault="001055F0">
      <w:r>
        <w:t>A creative and quick thinking individual with a bent towards communicating and building a relationship online. Well versed with digital marketing tools and strategies. Skilled at integrated marketing methodologies and can drive sales and increase brand awareness.</w:t>
      </w:r>
    </w:p>
    <w:p w14:paraId="4FB81B05" w14:textId="77777777" w:rsidR="001C0084" w:rsidRDefault="00E37D22">
      <w:pPr>
        <w:pStyle w:val="Heading1"/>
      </w:pPr>
      <w:sdt>
        <w:sdtPr>
          <w:alias w:val="Awards and Achievements:"/>
          <w:tag w:val="Awards and Achievements:"/>
          <w:id w:val="250401295"/>
          <w:placeholder>
            <w:docPart w:val="16D7B90CD79DCB4587AC8ACCEB648203"/>
          </w:placeholder>
          <w:temporary/>
          <w:showingPlcHdr/>
          <w15:appearance w15:val="hidden"/>
        </w:sdtPr>
        <w:sdtEndPr/>
        <w:sdtContent>
          <w:r w:rsidR="007F7DCE">
            <w:t>Awards and Acknowledgements</w:t>
          </w:r>
        </w:sdtContent>
      </w:sdt>
    </w:p>
    <w:p w14:paraId="64F16DE6" w14:textId="3CF7D410" w:rsidR="001C0084" w:rsidRPr="002A33B5" w:rsidRDefault="003313F5">
      <w:pPr>
        <w:pStyle w:val="Heading2"/>
        <w:rPr>
          <w:i w:val="0"/>
          <w:iCs/>
          <w:sz w:val="22"/>
          <w:szCs w:val="22"/>
        </w:rPr>
      </w:pPr>
      <w:r w:rsidRPr="002A33B5">
        <w:rPr>
          <w:i w:val="0"/>
          <w:iCs/>
          <w:sz w:val="22"/>
          <w:szCs w:val="22"/>
        </w:rPr>
        <w:t>Completed</w:t>
      </w:r>
      <w:r w:rsidR="00CE0865" w:rsidRPr="002A33B5">
        <w:rPr>
          <w:i w:val="0"/>
          <w:iCs/>
          <w:sz w:val="22"/>
          <w:szCs w:val="22"/>
        </w:rPr>
        <w:t xml:space="preserve"> a Certificate Course on Future of Industry in </w:t>
      </w:r>
      <w:proofErr w:type="spellStart"/>
      <w:r w:rsidR="00CE0865" w:rsidRPr="002A33B5">
        <w:rPr>
          <w:i w:val="0"/>
          <w:iCs/>
          <w:sz w:val="22"/>
          <w:szCs w:val="22"/>
        </w:rPr>
        <w:t>IoT</w:t>
      </w:r>
      <w:proofErr w:type="spellEnd"/>
      <w:r w:rsidR="00CE0865" w:rsidRPr="002A33B5">
        <w:rPr>
          <w:i w:val="0"/>
          <w:iCs/>
          <w:sz w:val="22"/>
          <w:szCs w:val="22"/>
        </w:rPr>
        <w:t xml:space="preserve"> from </w:t>
      </w:r>
      <w:proofErr w:type="spellStart"/>
      <w:r w:rsidR="00CE0865" w:rsidRPr="002A33B5">
        <w:rPr>
          <w:i w:val="0"/>
          <w:iCs/>
          <w:sz w:val="22"/>
          <w:szCs w:val="22"/>
        </w:rPr>
        <w:t>Satakunta</w:t>
      </w:r>
      <w:proofErr w:type="spellEnd"/>
      <w:r w:rsidR="00CE0865" w:rsidRPr="002A33B5">
        <w:rPr>
          <w:i w:val="0"/>
          <w:iCs/>
          <w:sz w:val="22"/>
          <w:szCs w:val="22"/>
        </w:rPr>
        <w:t xml:space="preserve"> University</w:t>
      </w:r>
      <w:r w:rsidR="00550390" w:rsidRPr="002A33B5">
        <w:rPr>
          <w:i w:val="0"/>
          <w:iCs/>
          <w:sz w:val="22"/>
          <w:szCs w:val="22"/>
        </w:rPr>
        <w:t xml:space="preserve"> of Applied Sciences Finland.</w:t>
      </w:r>
    </w:p>
    <w:p w14:paraId="0A8F3545" w14:textId="45C6B1D5" w:rsidR="00550390" w:rsidRPr="002A33B5" w:rsidRDefault="00E9580F" w:rsidP="00550390">
      <w:pPr>
        <w:rPr>
          <w:b/>
          <w:iCs/>
        </w:rPr>
      </w:pPr>
      <w:r w:rsidRPr="002A33B5">
        <w:rPr>
          <w:b/>
          <w:iCs/>
        </w:rPr>
        <w:t>Course on Learning Data Analytics from LinkedIn Learning.</w:t>
      </w:r>
    </w:p>
    <w:p w14:paraId="72A0FF8F" w14:textId="5F6ACC69" w:rsidR="00D8489F" w:rsidRDefault="00D8489F" w:rsidP="00550390">
      <w:pPr>
        <w:rPr>
          <w:b/>
          <w:iCs/>
        </w:rPr>
      </w:pPr>
      <w:r w:rsidRPr="002A33B5">
        <w:rPr>
          <w:b/>
          <w:iCs/>
        </w:rPr>
        <w:t>Course on Data Science Methodology</w:t>
      </w:r>
      <w:r w:rsidR="00127152" w:rsidRPr="002A33B5">
        <w:rPr>
          <w:b/>
          <w:iCs/>
        </w:rPr>
        <w:t xml:space="preserve"> from IBM Coursera.</w:t>
      </w:r>
    </w:p>
    <w:p w14:paraId="1F30B0B6" w14:textId="29F8046B" w:rsidR="002A33B5" w:rsidRDefault="002A33B5" w:rsidP="00550390">
      <w:pPr>
        <w:rPr>
          <w:b/>
          <w:iCs/>
        </w:rPr>
      </w:pPr>
    </w:p>
    <w:p w14:paraId="2ACE4F98" w14:textId="2C6A096F" w:rsidR="002A33B5" w:rsidRPr="002A33B5" w:rsidRDefault="002A33B5" w:rsidP="00550390">
      <w:pPr>
        <w:rPr>
          <w:b/>
          <w:iCs/>
          <w:sz w:val="24"/>
          <w:szCs w:val="24"/>
        </w:rPr>
      </w:pPr>
      <w:r w:rsidRPr="002A33B5">
        <w:rPr>
          <w:b/>
          <w:iCs/>
          <w:sz w:val="24"/>
          <w:szCs w:val="24"/>
        </w:rPr>
        <w:t>Other Acknowledgements</w:t>
      </w:r>
    </w:p>
    <w:p w14:paraId="501D1617" w14:textId="77777777" w:rsidR="009B612A" w:rsidRDefault="009B612A">
      <w:r>
        <w:t>Outstanding performances in Extra-curricular activities in school/college.</w:t>
      </w:r>
    </w:p>
    <w:p w14:paraId="2744DBDA" w14:textId="5C63A296" w:rsidR="009B612A" w:rsidRDefault="009B612A">
      <w:r>
        <w:t>Initiatives taken to lead teams in events- inter/intra- school or college competitions.</w:t>
      </w:r>
    </w:p>
    <w:p w14:paraId="1D11FDA7" w14:textId="77777777" w:rsidR="001C0084" w:rsidRDefault="001C0084"/>
    <w:sectPr w:rsidR="001C008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C3999" w14:textId="77777777" w:rsidR="00E37D22" w:rsidRDefault="00E37D22">
      <w:pPr>
        <w:spacing w:after="0" w:line="240" w:lineRule="auto"/>
      </w:pPr>
      <w:r>
        <w:separator/>
      </w:r>
    </w:p>
  </w:endnote>
  <w:endnote w:type="continuationSeparator" w:id="0">
    <w:p w14:paraId="40ED2F0C" w14:textId="77777777" w:rsidR="00E37D22" w:rsidRDefault="00E3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10BF4" w14:textId="77777777" w:rsidR="001C0084" w:rsidRDefault="007F7D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89AC1" w14:textId="77777777" w:rsidR="00E37D22" w:rsidRDefault="00E37D22">
      <w:pPr>
        <w:spacing w:after="0" w:line="240" w:lineRule="auto"/>
      </w:pPr>
      <w:r>
        <w:separator/>
      </w:r>
    </w:p>
  </w:footnote>
  <w:footnote w:type="continuationSeparator" w:id="0">
    <w:p w14:paraId="3FBAD92D" w14:textId="77777777" w:rsidR="00E37D22" w:rsidRDefault="00E37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2AE8F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62762C4" wp14:editId="0004BE7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99D68B3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VuhglAwAA7AoAAA4AAABkcnMvZTJvRG9jLnhtbOxWW0/bMBR+n7T/YPl9JA2F0YgUdWyg&#13;&#10;SQgQMPFsHOeiObZnu03Zr9/xJWmBatOYtCd4CD72uX7n+KuPT9YdRyumTStFgSd7KUZMUFm2oi7w&#13;&#10;t7uzD0cYGUtESbgUrMCPzOCT+ft3x73KWSYbyUumETgRJu9VgRtrVZ4khjasI2ZPKibgsJK6IxZE&#13;&#10;XSelJj1473iSpelh0ktdKi0pMwZ2P4dDPPf+q4pRe1VVhlnECwy5Wf/V/vvgv8n8mOS1JqppacyD&#13;&#10;vCKNjrQCoo6uPhNL0FK3L1x1LdXSyMruUdklsqpaynwRUM4kfVbOuZZL5Yup875WI06A7TOgXu2W&#13;&#10;Xq6uNWrLAk8xEqSDHvmoCETbWg7yJ0K/15CJKFEEymAEuPWqzsH8XKtbBT7iTh1Eh8W60p37D1Wi&#13;&#10;tUf7cYM5W1tEYXcf2jhNoTcUDidpenC4n2XeP8lpA917aUqbL380TobwiUtzTKpXMGdmg6T5NyRv&#13;&#10;G6KYb5BxUEQkIf2A5A3MHxE1ZyhU5KKD2gYukxuA7pVYzbI0gy4B7mOxJFfa2HMmO+QWBdaQgZ9L&#13;&#10;srowNuoOOi6ukbwtz1rOveCuHTvlGq0IXBi7DmmD+ydqXDhlIZ1ZdOm2AOmhHr+yj5w5RS5uWAUj&#13;&#10;Bs3OfC7+dm/CEEqZsJNw1JCShegHKfwN5Y0mvljv0bmuIIPRefTwtIbBecwzGjhb5ulhtE5/l1q0&#13;&#10;Hk18bCnsaN21QupdHjgUNsQOBgNQAR6H1IMsH2F0tAz0ZBQ9a6F7F8TYa6KBjgAG4Fh7BZ+Ky77A&#13;&#10;Mq4waqT+uWvf6cNswylGPdBbgc2PJdEMI/5VwNTPJtOpI0QvTA8+ZiDo7ZOH7ROx7E4lTATUAtn5&#13;&#10;pdO3fFhWWnb3QMULFxWOiKAQu8DU6kE4tYF3gcwpWyy8GnCgIvZC3CrqnDtY3XDere+JVnGELTDF&#13;&#10;pRxuGsmfT3JQdqZCLpZWVm2Y8w2yEXG49460/gMB7L8kANjyBPl3BDCbHU6PjsIthIndxXqxkW8s&#13;&#10;ECnmjQW22OGNBXazgH8UwIvK/5rER417sm3LnjU2j9T5L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hBW6GCUDAADs&#13;&#10;CgAADgAAAAAAAAAAAAAAAAAwAgAAZHJzL2Uyb0RvYy54bWxQSwECLQAUAAYACAAAACEAp5jHrN8A&#13;&#10;AAAMAQAADwAAAAAAAAAAAAAAAACBBQAAZHJzL2Rvd25yZXYueG1sUEsFBgAAAAAEAAQA8wAAAI0G&#13;&#10;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1ADE5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10AA23B" wp14:editId="1FFE9F9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172901B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UBOIkAwAA7AoAAA4AAABkcnMvZTJvRG9jLnhtbOxWW0/bMBR+n7T/YPl9JA1toREp6mCg&#13;&#10;SQgQMPFsHCex5tie7TYtv37HzqXlok3qpD3BQ/Cxz/U7x199crquBVoxY7mSGR4dxBgxSVXOZZnh&#13;&#10;Hw8XX44xso7InAglWYY3zOLT+edPJ41OWaIqJXJmEDiRNm10hivndBpFllasJvZAaSbhsFCmJg5E&#13;&#10;U0a5IQ14r0WUxPE0apTJtVGUWQu75+0hngf/RcGouykKyxwSGYbcXPia8H0K32h+QtLSEF1x2uVB&#13;&#10;9kijJlxC1MHVOXEELQ1/46rm1CirCndAVR2pouCUhSKgnFH8qpxLo5Y6FFOmTakHnADbV0Dt7ZZe&#13;&#10;r24N4nmGJxhJUkOPQlQEouNOgPyV0J8lZCJz1AFlMQLcGl2mYH5p9L0GH91O2Yoei3Vhav8fqkTr&#13;&#10;gPZmizlbO0Rh9xDaOI6hNxQOR3E8mR4mSfBPUlpB996a0urbX42jPnzk0xySajTMmd0iaf8NyfuK&#13;&#10;aBYaZD0UHZLTHsk7mD8iS8EQbAV8gtoWLptagG5PrGZJnIyD36FYkmpj3SVTNfKLDBvIIMwlWV1Z&#13;&#10;53MA3V7Hx7VK8PyCCxEEf+3YmTBoReDCuHXbCDB5oSakV5bKm3Uu/RYg3dcTVm4jmFcU8o4VMGLQ&#13;&#10;7CTkEm73NgyhlEk3ao8qkrM2+iSGv768wSQUEDx61wVkMDjvPLysoXfe5dkZeFsW6GGwjv+UWmc9&#13;&#10;mITYSrrBuuZSmfc8CCisj90a9EC18HiknlS+gdExqqUnq+kFh+5dEetuiQE6AhiAY90NfAqhmgyr&#13;&#10;boVRpczze/teH2YbTjFqgN4ybH8tiWEYie8Spn42Go89IQZhPDlKQDC7J0+7J3JZnymYCKgFsgtL&#13;&#10;r+9EvyyMqh+Bihc+KhwRSSF2hqkzvXDmWt4FMqdssQhqwIGauCt5r6l37mH1w/mwfiRGdyPsgCmu&#13;&#10;VX/TSPp6kltlbyrVYulUwds53yLbIQ733pPWfyCAo7cEAFt7EMBsNh0fH/d0+C5ldo1sb3bPuP0N&#13;&#10;/2CBlks+WOCDBXZZIDwK4EUVfk26R41/su3KQX/7SJ3/BgAA//8DAFBLAwQUAAYACAAAACEAp5jH&#13;&#10;rN8AAAAMAQAADwAAAGRycy9kb3ducmV2LnhtbExPTUvDQBC9F/wPywje2k2NtSXNpohFKh4Eq6De&#13;&#10;drPTJJidDdltGv31jl708uDxZt5HvhldKwbsQ+NJwXyWgEAqvW2oUvDyfDddgQhRk9WtJ1TwiQE2&#13;&#10;xdkk15n1J3rCYR8rwSYUMq2gjrHLpAxljU6Hme+QWDv43unItK+k7fWJzV0rL5PkWjrdECfUusPb&#13;&#10;GsuP/dFxyO5+sO+4Td+WX+H1wZj00YSdUhfn43bNcLMGEXGMfx/ws4H7Q8HFjD+SDaJVwGviL7K2&#13;&#10;SK6YGj5arNIlCFnk8v+I4hsAAP//AwBQSwECLQAUAAYACAAAACEAWiKTo/8AAADlAQAAEwAAAAAA&#13;&#10;AAAAAAAAAAAAAAAAW0NvbnRlbnRfVHlwZXNdLnhtbFBLAQItABQABgAIAAAAIQCnSs841wAAAJYB&#13;&#10;AAALAAAAAAAAAAAAAAAAADABAABfcmVscy8ucmVsc1BLAQItABQABgAIAAAAIQCQFATiJAMAAOwK&#13;&#10;AAAOAAAAAAAAAAAAAAAAADACAABkcnMvZTJvRG9jLnhtbFBLAQItABQABgAIAAAAIQCnmMes3wAA&#13;&#10;AAwBAAAPAAAAAAAAAAAAAAAAAIAFAABkcnMvZG93bnJldi54bWxQSwUGAAAAAAQABADzAAAAjAYA&#13;&#10;AAAA&#13;&#10;">
              <v:rect id="Rectangle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40"/>
    <w:rsid w:val="0000092C"/>
    <w:rsid w:val="00047CB1"/>
    <w:rsid w:val="000E3258"/>
    <w:rsid w:val="001055F0"/>
    <w:rsid w:val="00127152"/>
    <w:rsid w:val="001661EC"/>
    <w:rsid w:val="001A4CCE"/>
    <w:rsid w:val="001C0084"/>
    <w:rsid w:val="002A33B5"/>
    <w:rsid w:val="003225E6"/>
    <w:rsid w:val="003313F5"/>
    <w:rsid w:val="003C1C78"/>
    <w:rsid w:val="003E2327"/>
    <w:rsid w:val="00487E0A"/>
    <w:rsid w:val="004A03DE"/>
    <w:rsid w:val="0052512D"/>
    <w:rsid w:val="0053692F"/>
    <w:rsid w:val="00550390"/>
    <w:rsid w:val="0064558C"/>
    <w:rsid w:val="00656BA2"/>
    <w:rsid w:val="00680422"/>
    <w:rsid w:val="0076363D"/>
    <w:rsid w:val="007C4840"/>
    <w:rsid w:val="007D37A4"/>
    <w:rsid w:val="007F7DCE"/>
    <w:rsid w:val="008043C4"/>
    <w:rsid w:val="00821B40"/>
    <w:rsid w:val="008E40A2"/>
    <w:rsid w:val="00931684"/>
    <w:rsid w:val="009341B5"/>
    <w:rsid w:val="009B612A"/>
    <w:rsid w:val="009D1636"/>
    <w:rsid w:val="00C45853"/>
    <w:rsid w:val="00CE0865"/>
    <w:rsid w:val="00D21426"/>
    <w:rsid w:val="00D8489F"/>
    <w:rsid w:val="00DD62B1"/>
    <w:rsid w:val="00DE0861"/>
    <w:rsid w:val="00E37D22"/>
    <w:rsid w:val="00E54F16"/>
    <w:rsid w:val="00E9580F"/>
    <w:rsid w:val="00EC0642"/>
    <w:rsid w:val="00FA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A7547"/>
  <w15:chartTrackingRefBased/>
  <w15:docId w15:val="{2DA0A708-385C-344E-AC65-49F059C7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1C4E35E-55F8-4542-9293-81603D3136E7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BC2F94B6F9FF499A0AF81C54ACD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4F16C-A143-0F49-A353-7DB7A5F43512}"/>
      </w:docPartPr>
      <w:docPartBody>
        <w:p w:rsidR="00000000" w:rsidRDefault="003144F6">
          <w:pPr>
            <w:pStyle w:val="44BC2F94B6F9FF499A0AF81C54ACDCDD"/>
          </w:pPr>
          <w:r>
            <w:t>Email</w:t>
          </w:r>
        </w:p>
      </w:docPartBody>
    </w:docPart>
    <w:docPart>
      <w:docPartPr>
        <w:name w:val="B827284832A4694D9DC4F38CE8A26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7B508-02F9-7244-9FF7-9E809359AAA5}"/>
      </w:docPartPr>
      <w:docPartBody>
        <w:p w:rsidR="00000000" w:rsidRDefault="003144F6">
          <w:pPr>
            <w:pStyle w:val="B827284832A4694D9DC4F38CE8A26158"/>
          </w:pPr>
          <w:r>
            <w:t>Skills Summary</w:t>
          </w:r>
        </w:p>
      </w:docPartBody>
    </w:docPart>
    <w:docPart>
      <w:docPartPr>
        <w:name w:val="6960ECF6E5B1774E9A2B7B109C1E1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FFBDD-45D1-1248-8234-D85FBB8F39D5}"/>
      </w:docPartPr>
      <w:docPartBody>
        <w:p w:rsidR="00000000" w:rsidRDefault="003144F6">
          <w:pPr>
            <w:pStyle w:val="6960ECF6E5B1774E9A2B7B109C1E126A"/>
          </w:pPr>
          <w:r>
            <w:t>Education</w:t>
          </w:r>
        </w:p>
      </w:docPartBody>
    </w:docPart>
    <w:docPart>
      <w:docPartPr>
        <w:name w:val="16D7B90CD79DCB4587AC8ACCEB648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75ACF-3A9B-EB42-9503-613FB6762644}"/>
      </w:docPartPr>
      <w:docPartBody>
        <w:p w:rsidR="00000000" w:rsidRDefault="003144F6">
          <w:pPr>
            <w:pStyle w:val="16D7B90CD79DCB4587AC8ACCEB648203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F6"/>
    <w:rsid w:val="0031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46F4F178812046A31C56738DB92E48">
    <w:name w:val="5B46F4F178812046A31C56738DB92E48"/>
  </w:style>
  <w:style w:type="paragraph" w:customStyle="1" w:styleId="49EFE6E16C5EAD4D91835D4DA014F11A">
    <w:name w:val="49EFE6E16C5EAD4D91835D4DA014F11A"/>
  </w:style>
  <w:style w:type="paragraph" w:customStyle="1" w:styleId="2972694EB7D2EE4FB7E5B03695CE492C">
    <w:name w:val="2972694EB7D2EE4FB7E5B03695CE492C"/>
  </w:style>
  <w:style w:type="paragraph" w:customStyle="1" w:styleId="44BC2F94B6F9FF499A0AF81C54ACDCDD">
    <w:name w:val="44BC2F94B6F9FF499A0AF81C54ACDCDD"/>
  </w:style>
  <w:style w:type="paragraph" w:customStyle="1" w:styleId="B827284832A4694D9DC4F38CE8A26158">
    <w:name w:val="B827284832A4694D9DC4F38CE8A26158"/>
  </w:style>
  <w:style w:type="paragraph" w:customStyle="1" w:styleId="CE23C8C310385A4390A6B0D813CB37B1">
    <w:name w:val="CE23C8C310385A4390A6B0D813CB37B1"/>
  </w:style>
  <w:style w:type="paragraph" w:customStyle="1" w:styleId="6960ECF6E5B1774E9A2B7B109C1E126A">
    <w:name w:val="6960ECF6E5B1774E9A2B7B109C1E126A"/>
  </w:style>
  <w:style w:type="paragraph" w:customStyle="1" w:styleId="1FF3E506EB61B148BD6ED767C4311641">
    <w:name w:val="1FF3E506EB61B148BD6ED767C4311641"/>
  </w:style>
  <w:style w:type="paragraph" w:customStyle="1" w:styleId="34F8D7AA97058E4B95C5185FCEB5A72B">
    <w:name w:val="34F8D7AA97058E4B95C5185FCEB5A72B"/>
  </w:style>
  <w:style w:type="paragraph" w:customStyle="1" w:styleId="E165DAAA7562D0499A82343E1A370334">
    <w:name w:val="E165DAAA7562D0499A82343E1A370334"/>
  </w:style>
  <w:style w:type="paragraph" w:customStyle="1" w:styleId="23507B75980D524A8B486A4B25A08BA3">
    <w:name w:val="23507B75980D524A8B486A4B25A08BA3"/>
  </w:style>
  <w:style w:type="paragraph" w:customStyle="1" w:styleId="43A92B9196174846A9F849C41D37C49E">
    <w:name w:val="43A92B9196174846A9F849C41D37C49E"/>
  </w:style>
  <w:style w:type="paragraph" w:customStyle="1" w:styleId="C258CC97F7ECF04694C472768A086C5D">
    <w:name w:val="C258CC97F7ECF04694C472768A086C5D"/>
  </w:style>
  <w:style w:type="paragraph" w:customStyle="1" w:styleId="16D7B90CD79DCB4587AC8ACCEB648203">
    <w:name w:val="16D7B90CD79DCB4587AC8ACCEB648203"/>
  </w:style>
  <w:style w:type="paragraph" w:customStyle="1" w:styleId="EF6737189EA3DD4E90A13A4E55529817">
    <w:name w:val="EF6737189EA3DD4E90A13A4E55529817"/>
  </w:style>
  <w:style w:type="paragraph" w:customStyle="1" w:styleId="6556DBE4ECAB764794AE76619C98F94D">
    <w:name w:val="6556DBE4ECAB764794AE76619C98F9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riteshchourasiya111@gmail.com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{51C4E35E-55F8-4542-9293-81603D3136E7}tf50002038.dotx</Template>
  <TotalTime>22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Chourasiya</dc:creator>
  <cp:keywords/>
  <cp:lastModifiedBy>Ritesh Chourasiya</cp:lastModifiedBy>
  <cp:revision>36</cp:revision>
  <dcterms:created xsi:type="dcterms:W3CDTF">2021-05-22T09:35:00Z</dcterms:created>
  <dcterms:modified xsi:type="dcterms:W3CDTF">2021-05-22T09:57:00Z</dcterms:modified>
</cp:coreProperties>
</file>